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2FCF5B" w14:textId="789903D0" w:rsidR="00773870" w:rsidRDefault="00D93A04" w:rsidP="008C3145">
      <w:pPr>
        <w:pStyle w:val="a1"/>
        <w:jc w:val="center"/>
      </w:pPr>
      <w:r>
        <w:pict w14:anchorId="679BB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5.65pt;height:470.35pt">
            <v:imagedata r:id="rId7" o:title=""/>
          </v:shape>
        </w:pict>
      </w:r>
    </w:p>
    <w:p w14:paraId="35E2353F" w14:textId="35F0CD7F" w:rsidR="005B05F2" w:rsidRDefault="00773870" w:rsidP="008C3145">
      <w:pPr>
        <w:pStyle w:val="a1"/>
        <w:jc w:val="center"/>
      </w:pPr>
      <w:r>
        <w:br w:type="page"/>
      </w:r>
    </w:p>
    <w:p w14:paraId="204D6373" w14:textId="23741FD2" w:rsidR="00627F81" w:rsidRPr="008D786B" w:rsidRDefault="001840C4" w:rsidP="00AA712D">
      <w:pPr>
        <w:pStyle w:val="a1"/>
        <w:rPr>
          <w:lang w:val="ru-RU"/>
        </w:rPr>
      </w:pPr>
      <w:r>
        <w:rPr>
          <w:noProof/>
          <w:lang w:val="ru-RU"/>
        </w:rPr>
        <w:pict w14:anchorId="5CA24E01">
          <v:group id="Группа 1293" o:spid="_x0000_s1847" style="position:absolute;left:0;text-align:left;margin-left:11pt;margin-top:-4.1pt;width:522.15pt;height:791.7pt;z-index:1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kYhg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">
            <v:rect id="Rectangle 921" o:spid="_x0000_s1848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<v:line id="Line 922" o:spid="_x0000_s1849" style="position:absolute;visibility:visibl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<v:line id="Line 923" o:spid="_x0000_s1850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<v:line id="Line 924" o:spid="_x0000_s1851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<v:line id="Line 925" o:spid="_x0000_s1852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<v:line id="Line 926" o:spid="_x0000_s1853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<v:line id="Line 927" o:spid="_x0000_s1854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<v:line id="Line 928" o:spid="_x0000_s1855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<v:line id="Line 929" o:spid="_x0000_s1856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<v:line id="Line 930" o:spid="_x0000_s1857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<v:rect id="Rectangle 931" o:spid="_x0000_s1858" style="position:absolute;left:1152;top:14659;width:46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<v:textbox style="mso-next-textbox:#Rectangle 931" inset="1pt,1pt,1pt,1pt">
                <w:txbxContent>
                  <w:p w14:paraId="4FFC84E1" w14:textId="77777777" w:rsidR="00773870" w:rsidRPr="00951A0B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951A0B">
                      <w:rPr>
                        <w:rFonts w:ascii="Times New Roman" w:hAnsi="Times New Roman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  <v:rect id="Rectangle 932" o:spid="_x0000_s1859" style="position:absolute;left:1673;top:14659;width:57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<v:textbox style="mso-next-textbox:#Rectangle 932" inset="1pt,1pt,1pt,1pt">
                <w:txbxContent>
                  <w:p w14:paraId="25827D30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933" o:spid="_x0000_s1860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<v:textbox style="mso-next-textbox:#Rectangle 933" inset="1pt,1pt,1pt,1pt">
                <w:txbxContent>
                  <w:p w14:paraId="1A095EED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№ докум.</w:t>
                    </w:r>
                  </w:p>
                </w:txbxContent>
              </v:textbox>
            </v:rect>
            <v:rect id="Rectangle 934" o:spid="_x0000_s1861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<v:textbox style="mso-next-textbox:#Rectangle 934" inset="1pt,1pt,1pt,1pt">
                <w:txbxContent>
                  <w:p w14:paraId="748B5E52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935" o:spid="_x0000_s1862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<v:textbox style="mso-next-textbox:#Rectangle 935" inset="1pt,1pt,1pt,1pt">
                <w:txbxContent>
                  <w:p w14:paraId="21AE60C8" w14:textId="77777777" w:rsidR="00773870" w:rsidRPr="00017D2F" w:rsidRDefault="00773870" w:rsidP="00773870">
                    <w:pPr>
                      <w:pStyle w:val="a1"/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936" o:spid="_x0000_s1863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<v:textbox style="mso-next-textbox:#Rectangle 936" inset="1pt,1pt,1pt,1pt">
                <w:txbxContent>
                  <w:p w14:paraId="39C3AF33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937" o:spid="_x0000_s1864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<v:textbox style="mso-next-textbox:#Rectangle 937" inset="1pt,1pt,1pt,1pt">
                <w:txbxContent>
                  <w:p w14:paraId="23250980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938" o:spid="_x0000_s1865" style="position:absolute;left:5175;top:14245;width:6348;height: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<v:textbox style="mso-next-textbox:#Rectangle 938" inset="1pt,1pt,1pt,1pt">
                <w:txbxContent>
                  <w:p w14:paraId="5EEA4266" w14:textId="442BB6DE" w:rsidR="00773870" w:rsidRPr="008F5AF2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 w:rsidRPr="0083149A">
                      <w:rPr>
                        <w:rFonts w:ascii="Times New Roman" w:hAnsi="Times New Roman"/>
                        <w:sz w:val="24"/>
                        <w:szCs w:val="24"/>
                      </w:rPr>
                      <w:t>Б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ГТУ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 ДП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1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0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.ГЧ</w:t>
                    </w:r>
                  </w:p>
                  <w:p w14:paraId="5C022728" w14:textId="77777777" w:rsidR="00773870" w:rsidRPr="0042148F" w:rsidRDefault="00773870" w:rsidP="00773870">
                    <w:pPr>
                      <w:pStyle w:val="a1"/>
                      <w:jc w:val="left"/>
                      <w:rPr>
                        <w:rFonts w:ascii="Times New Roman" w:hAnsi="Times New Roman"/>
                        <w:szCs w:val="16"/>
                        <w:lang w:val="ru-RU"/>
                      </w:rPr>
                    </w:pPr>
                  </w:p>
                  <w:p w14:paraId="59A51D25" w14:textId="77777777" w:rsidR="00773870" w:rsidRPr="0042148F" w:rsidRDefault="00773870" w:rsidP="00773870">
                    <w:pPr>
                      <w:rPr>
                        <w:i/>
                        <w:szCs w:val="16"/>
                      </w:rPr>
                    </w:pPr>
                  </w:p>
                </w:txbxContent>
              </v:textbox>
            </v:rect>
            <v:line id="Line 939" o:spid="_x0000_s1866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<v:line id="Line 940" o:spid="_x0000_s1867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<v:line id="Line 941" o:spid="_x0000_s1868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<v:line id="Line 942" o:spid="_x0000_s1869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<v:line id="Line 943" o:spid="_x0000_s1870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<v:group id="Group 944" o:spid="_x0000_s1871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<v:rect id="Rectangle 945" o:spid="_x0000_s187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<v:textbox style="mso-next-textbox:#Rectangle 945" inset="1pt,1pt,1pt,1pt">
                  <w:txbxContent>
                    <w:p w14:paraId="2E5BF8B2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Rectangle 946" o:spid="_x0000_s187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<v:textbox style="mso-next-textbox:#Rectangle 946" inset="1pt,1pt,1pt,1pt">
                  <w:txbxContent>
                    <w:p w14:paraId="19609FDB" w14:textId="77777777" w:rsidR="00773870" w:rsidRPr="00017D2F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v:group>
            <v:group id="Group 947" o:spid="_x0000_s1874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<v:rect id="Rectangle 948" o:spid="_x0000_s187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<v:textbox style="mso-next-textbox:#Rectangle 948" inset="1pt,1pt,1pt,1pt">
                  <w:txbxContent>
                    <w:p w14:paraId="2AE14A35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949" o:spid="_x0000_s187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<v:textbox style="mso-next-textbox:#Rectangle 949" inset="1pt,1pt,1pt,1pt">
                  <w:txbxContent>
                    <w:p w14:paraId="1FE8AF31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3C95BFC5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57EAC1A8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0" o:spid="_x0000_s1877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<v:rect id="Rectangle 951" o:spid="_x0000_s187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<v:textbox style="mso-next-textbox:#Rectangle 951" inset="1pt,1pt,1pt,1pt">
                  <w:txbxContent>
                    <w:p w14:paraId="641422BF" w14:textId="77777777" w:rsidR="00773870" w:rsidRPr="0042148F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r w:rsidRPr="0042148F"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952" o:spid="_x0000_s187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<v:textbox style="mso-next-textbox:#Rectangle 952" inset="1pt,1pt,1pt,1pt">
                  <w:txbxContent>
                    <w:p w14:paraId="7385D59F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7061259A" w14:textId="77777777" w:rsidR="00773870" w:rsidRPr="00CB455E" w:rsidRDefault="00773870" w:rsidP="00773870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3" o:spid="_x0000_s1880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<v:rect id="Rectangle 954" o:spid="_x0000_s1881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<v:textbox style="mso-next-textbox:#Rectangle 954" inset="1pt,1pt,1pt,1pt">
                  <w:txbxContent>
                    <w:p w14:paraId="59EC7410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Rectangle 955" o:spid="_x0000_s1882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<v:textbox style="mso-next-textbox:#Rectangle 955" inset="1pt,1pt,1pt,1pt">
                  <w:txbxContent>
                    <w:p w14:paraId="5F2D7209" w14:textId="77777777" w:rsidR="00773870" w:rsidRPr="00951A0B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951A0B">
                        <w:rPr>
                          <w:i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956" o:spid="_x0000_s1883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<v:rect id="Rectangle 957" o:spid="_x0000_s188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<v:textbox style="mso-next-textbox:#Rectangle 957" inset="1pt,1pt,1pt,1pt">
                  <w:txbxContent>
                    <w:p w14:paraId="6D7CB682" w14:textId="77777777" w:rsidR="00773870" w:rsidRPr="00951A0B" w:rsidRDefault="00773870" w:rsidP="00773870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Утверд.</w:t>
                      </w:r>
                    </w:p>
                  </w:txbxContent>
                </v:textbox>
              </v:rect>
              <v:rect id="Rectangle 958" o:spid="_x0000_s188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<v:textbox style="mso-next-textbox:#Rectangle 958" inset="1pt,1pt,1pt,1pt">
                  <w:txbxContent>
                    <w:p w14:paraId="64728100" w14:textId="77777777" w:rsidR="00773870" w:rsidRPr="00CF1877" w:rsidRDefault="00773870" w:rsidP="00773870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Пацей Н.В.</w:t>
                      </w:r>
                    </w:p>
                  </w:txbxContent>
                </v:textbox>
              </v:rect>
            </v:group>
            <v:line id="Line 959" o:spid="_x0000_s1886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<v:rect id="Rectangle 960" o:spid="_x0000_s1887" style="position:absolute;left:5189;top:15211;width:3285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<v:textbox style="mso-next-textbox:#Rectangle 960" inset="1pt,1pt,1pt,1pt">
                <w:txbxContent>
                  <w:p w14:paraId="17CBCCDF" w14:textId="003192B0" w:rsidR="00773870" w:rsidRPr="00CB455E" w:rsidRDefault="00AB091C" w:rsidP="00773870">
                    <w:pPr>
                      <w:pStyle w:val="a1"/>
                      <w:suppressAutoHyphens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 xml:space="preserve">Диаграмма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вариантов использования</w:t>
                    </w:r>
                  </w:p>
                </w:txbxContent>
              </v:textbox>
            </v:rect>
            <v:line id="Line 961" o:spid="_x0000_s1888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<v:line id="Line 962" o:spid="_x0000_s1889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<v:line id="Line 963" o:spid="_x0000_s1890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<v:rect id="Rectangle 964" o:spid="_x0000_s1891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style="mso-next-textbox:#Rectangle 964" inset="1pt,1pt,1pt,1pt">
                <w:txbxContent>
                  <w:p w14:paraId="007F41C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Лит</w:t>
                    </w:r>
                    <w:r w:rsidRPr="0042148F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965" o:spid="_x0000_s1892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style="mso-next-textbox:#Rectangle 965" inset="1pt,1pt,1pt,1pt">
                <w:txbxContent>
                  <w:p w14:paraId="2D0A728A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966" o:spid="_x0000_s1893" style="position:absolute;left:10307;top:15203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<v:textbox style="mso-next-textbox:#Rectangle 966" inset="1pt,1pt,1pt,1pt">
                <w:txbxContent>
                  <w:p w14:paraId="04D8E16B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967" o:spid="_x0000_s1894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<v:line id="Line 968" o:spid="_x0000_s1895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<v:rect id="Rectangle 969" o:spid="_x0000_s1896" style="position:absolute;left:8595;top:15651;width:2928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<v:textbox style="mso-next-textbox:#Rectangle 969" inset="1pt,1pt,1pt,1pt">
                <w:txbxContent>
                  <w:p w14:paraId="0F4C7737" w14:textId="77777777" w:rsidR="00773870" w:rsidRPr="00CB455E" w:rsidRDefault="00773870" w:rsidP="00773870">
                    <w:pPr>
                      <w:ind w:right="57"/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sz w:val="24"/>
                        <w:lang w:val="ru-RU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  <w:lang w:val="ru-RU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  <w:lang w:val="ru-RU"/>
                      </w:rPr>
                      <w:t>7006</w:t>
                    </w:r>
                    <w:r>
                      <w:rPr>
                        <w:i/>
                        <w:sz w:val="24"/>
                      </w:rPr>
                      <w:t>, 202</w:t>
                    </w:r>
                    <w:r>
                      <w:rPr>
                        <w:i/>
                        <w:sz w:val="24"/>
                        <w:lang w:val="ru-RU"/>
                      </w:rPr>
                      <w:t>1</w:t>
                    </w:r>
                  </w:p>
                  <w:p w14:paraId="038630B2" w14:textId="77777777" w:rsidR="00773870" w:rsidRPr="0042148F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color w:val="FFFFFF"/>
                        <w:szCs w:val="16"/>
                        <w:lang w:val="ru-RU"/>
                      </w:rPr>
                    </w:pPr>
                  </w:p>
                </w:txbxContent>
              </v:textbox>
            </v:rect>
            <v:rect id="Rectangle 970" o:spid="_x0000_s1897" style="position:absolute;left:8684;top:15204;width:540;height: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style="mso-next-textbox:#Rectangle 970" inset="1pt,1pt,1pt,1pt">
                <w:txbxContent>
                  <w:p w14:paraId="4E06BEDE" w14:textId="77777777" w:rsidR="00773870" w:rsidRPr="00B827FD" w:rsidRDefault="00773870" w:rsidP="00773870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У</w:t>
                    </w:r>
                  </w:p>
                </w:txbxContent>
              </v:textbox>
            </v:rect>
            <w10:wrap anchorx="margin" anchory="margin"/>
          </v:group>
        </w:pict>
      </w:r>
    </w:p>
    <w:sectPr w:rsidR="00627F81" w:rsidRPr="008D786B" w:rsidSect="00773870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CC5F83" w14:textId="77777777" w:rsidR="001840C4" w:rsidRDefault="001840C4" w:rsidP="002F2B70">
      <w:r>
        <w:separator/>
      </w:r>
    </w:p>
  </w:endnote>
  <w:endnote w:type="continuationSeparator" w:id="0">
    <w:p w14:paraId="6C2AB1A2" w14:textId="77777777" w:rsidR="001840C4" w:rsidRDefault="001840C4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C0A914" w14:textId="77777777" w:rsidR="001840C4" w:rsidRDefault="001840C4" w:rsidP="002F2B70">
      <w:r>
        <w:separator/>
      </w:r>
    </w:p>
  </w:footnote>
  <w:footnote w:type="continuationSeparator" w:id="0">
    <w:p w14:paraId="2B262B8F" w14:textId="77777777" w:rsidR="001840C4" w:rsidRDefault="001840C4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33F2C"/>
    <w:rsid w:val="001659B3"/>
    <w:rsid w:val="00173F37"/>
    <w:rsid w:val="00177C29"/>
    <w:rsid w:val="001840C4"/>
    <w:rsid w:val="001D133A"/>
    <w:rsid w:val="001D45EF"/>
    <w:rsid w:val="001D6B8F"/>
    <w:rsid w:val="00243204"/>
    <w:rsid w:val="002436CA"/>
    <w:rsid w:val="0029152A"/>
    <w:rsid w:val="00291D9C"/>
    <w:rsid w:val="002A56A9"/>
    <w:rsid w:val="002C7C43"/>
    <w:rsid w:val="002D0955"/>
    <w:rsid w:val="002F2B70"/>
    <w:rsid w:val="00313FDB"/>
    <w:rsid w:val="0034136D"/>
    <w:rsid w:val="00342544"/>
    <w:rsid w:val="00352966"/>
    <w:rsid w:val="003F5649"/>
    <w:rsid w:val="004829D9"/>
    <w:rsid w:val="0048562E"/>
    <w:rsid w:val="0048654F"/>
    <w:rsid w:val="004C5B98"/>
    <w:rsid w:val="004C654D"/>
    <w:rsid w:val="004E20B9"/>
    <w:rsid w:val="00502CE6"/>
    <w:rsid w:val="005259F5"/>
    <w:rsid w:val="005B05F2"/>
    <w:rsid w:val="005D27D4"/>
    <w:rsid w:val="00627B06"/>
    <w:rsid w:val="00627F81"/>
    <w:rsid w:val="00667AD2"/>
    <w:rsid w:val="00677847"/>
    <w:rsid w:val="00687F1E"/>
    <w:rsid w:val="006B2194"/>
    <w:rsid w:val="00742D20"/>
    <w:rsid w:val="00773870"/>
    <w:rsid w:val="00777C4B"/>
    <w:rsid w:val="007946A9"/>
    <w:rsid w:val="007B519B"/>
    <w:rsid w:val="007B6084"/>
    <w:rsid w:val="007B6213"/>
    <w:rsid w:val="007E6A64"/>
    <w:rsid w:val="008464C2"/>
    <w:rsid w:val="00881FCF"/>
    <w:rsid w:val="008912AB"/>
    <w:rsid w:val="008A4EBC"/>
    <w:rsid w:val="008C3145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51BB0"/>
    <w:rsid w:val="00A63F47"/>
    <w:rsid w:val="00A73D75"/>
    <w:rsid w:val="00A90F94"/>
    <w:rsid w:val="00AA712D"/>
    <w:rsid w:val="00AB091C"/>
    <w:rsid w:val="00B477AC"/>
    <w:rsid w:val="00B5241B"/>
    <w:rsid w:val="00B81E43"/>
    <w:rsid w:val="00B94635"/>
    <w:rsid w:val="00BA36BD"/>
    <w:rsid w:val="00C45C00"/>
    <w:rsid w:val="00C47C97"/>
    <w:rsid w:val="00C61F85"/>
    <w:rsid w:val="00C87F5E"/>
    <w:rsid w:val="00CA617F"/>
    <w:rsid w:val="00D01384"/>
    <w:rsid w:val="00D0579D"/>
    <w:rsid w:val="00D362D2"/>
    <w:rsid w:val="00D61512"/>
    <w:rsid w:val="00D93A04"/>
    <w:rsid w:val="00DA5BA0"/>
    <w:rsid w:val="00DE3156"/>
    <w:rsid w:val="00E01A92"/>
    <w:rsid w:val="00E06A6A"/>
    <w:rsid w:val="00E26F9F"/>
    <w:rsid w:val="00E42C04"/>
    <w:rsid w:val="00E4439E"/>
    <w:rsid w:val="00E46C17"/>
    <w:rsid w:val="00E4797E"/>
    <w:rsid w:val="00E55FC3"/>
    <w:rsid w:val="00E978E5"/>
    <w:rsid w:val="00EE2929"/>
    <w:rsid w:val="00EE6F16"/>
    <w:rsid w:val="00F0508A"/>
    <w:rsid w:val="00F257E9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locked/>
    <w:rsid w:val="008C3145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29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17</cp:revision>
  <cp:lastPrinted>2017-06-16T08:43:00Z</cp:lastPrinted>
  <dcterms:created xsi:type="dcterms:W3CDTF">2018-05-24T15:10:00Z</dcterms:created>
  <dcterms:modified xsi:type="dcterms:W3CDTF">2021-05-29T06:18:00Z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