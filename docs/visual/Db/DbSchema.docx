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6373" w14:textId="1CA4B3D5" w:rsidR="00627F81" w:rsidRPr="008D786B" w:rsidRDefault="008464C2" w:rsidP="002F2B70">
      <w:pPr>
        <w:pStyle w:val="a1"/>
        <w:jc w:val="left"/>
        <w:rPr>
          <w:lang w:val="ru-RU"/>
        </w:rPr>
      </w:pPr>
      <w:r>
        <w:pict w14:anchorId="1B725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57pt;height:547.35pt">
            <v:imagedata r:id="rId7" o:title=""/>
          </v:shape>
        </w:pict>
      </w:r>
      <w:r w:rsidR="00313FDB">
        <w:rPr>
          <w:noProof/>
          <w:lang w:val="en-US" w:eastAsia="en-US"/>
        </w:rPr>
        <w:pict w14:anchorId="53ECFC6E">
          <v:group id="_x0000_s1768" style="position:absolute;margin-left:-17.35pt;margin-top:-14.85pt;width:1150.85pt;height:800.65pt;z-index:1;mso-position-horizontal-relative:text;mso-position-vertical-relative:text" coordorigin="403,423" coordsize="23017,16013">
            <v:group id="_x0000_s1557" style="position:absolute;left:403;top:423;width:23017;height:16013" coordorigin="96,96" coordsize="23586,16618">
              <v:group id="_x0000_s1558" style="position:absolute;left:96;top:96;width:23586;height:16618" coordorigin="96,96" coordsize="23586,16618">
                <v:rect id="_x0000_s1559" style="position:absolute;left:3580;top:-3388;width:16618;height:23586;rotation:90" filled="f" strokeweight="2pt"/>
                <v:line id="_x0000_s1560" style="position:absolute" from="13826,13608" to="13827,15036" strokeweight="2pt"/>
                <v:line id="_x0000_s1561" style="position:absolute" from="17273,14455" to="23675,14456" strokeweight="2pt"/>
                <v:line id="_x0000_s1562" style="position:absolute" from="14445,13615" to="14446,16714" strokeweight="2pt"/>
                <v:line id="_x0000_s1563" style="position:absolute" from="15863,13615" to="15864,16714" strokeweight="2pt"/>
                <v:line id="_x0000_s1564" style="position:absolute" from="16713,13608" to="16714,16714" strokeweight="2pt"/>
                <v:line id="_x0000_s1565" style="position:absolute" from="17280,13615" to="17281,16706" strokeweight="2pt"/>
                <v:line id="_x0000_s1566" style="position:absolute" from="13316,16156" to="17270,16157" strokeweight="1pt"/>
                <v:line id="_x0000_s1567" style="position:absolute" from="13316,16439" to="17270,16440" strokeweight="1pt"/>
                <v:rect id="_x0000_s1568" style="position:absolute;left:13339;top:14756;width:458;height:248" filled="f" stroked="f" strokeweight=".25pt">
                  <v:textbox style="mso-next-textbox:#_x0000_s1568" inset="1pt,1pt,1pt,1pt">
                    <w:txbxContent>
                      <w:p w14:paraId="31803EE4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_x0000_s1569" style="position:absolute;left:13856;top:14756;width:571;height:248" filled="f" stroked="f" strokeweight=".25pt">
                  <v:textbox style="mso-next-textbox:#_x0000_s1569" inset="1pt,1pt,1pt,1pt">
                    <w:txbxContent>
                      <w:p w14:paraId="4030377D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570" style="position:absolute;left:14487;top:14756;width:1335;height:248" filled="f" stroked="f" strokeweight=".25pt">
                  <v:textbox style="mso-next-textbox:#_x0000_s1570" inset="1pt,1pt,1pt,1pt">
                    <w:txbxContent>
                      <w:p w14:paraId="2B0D10FA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_x0000_s1571" style="position:absolute;left:15896;top:14756;width:796;height:248" filled="f" stroked="f" strokeweight=".25pt">
                  <v:textbox style="mso-next-textbox:#_x0000_s1571" inset="1pt,1pt,1pt,1pt">
                    <w:txbxContent>
                      <w:p w14:paraId="5630C722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_x0000_s1572" style="position:absolute;left:16737;top:14756;width:519;height:248" filled="f" stroked="f" strokeweight=".25pt">
                  <v:textbox style="mso-next-textbox:#_x0000_s1572" inset="1pt,1pt,1pt,1pt">
                    <w:txbxContent>
                      <w:p w14:paraId="46CCE3A8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_x0000_s1573" style="position:absolute;left:20712;top:15610;width:503;height:248" filled="f" stroked="f" strokeweight=".25pt">
                  <v:textbox style="mso-next-textbox:#_x0000_s1573" inset="1pt,1pt,1pt,1pt">
                    <w:txbxContent>
                      <w:p w14:paraId="54ED1EF5" w14:textId="77777777" w:rsidR="00E4439E" w:rsidRPr="007946A9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rect>
                <v:rect id="_x0000_s1574" style="position:absolute;left:21200;top:15609;width:592;height:249" filled="f" stroked="f" strokeweight=".25pt">
                  <v:textbox style="mso-next-textbox:#_x0000_s1574" inset="1pt,1pt,1pt,1pt">
                    <w:txbxContent>
                      <w:p w14:paraId="7931337F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_x0000_s1575" style="position:absolute;left:17323;top:13839;width:6308;height:383" filled="f" stroked="f" strokeweight=".25pt">
                  <v:textbox style="mso-next-textbox:#_x0000_s1575" inset="1pt,1pt,1pt,1pt">
                    <w:txbxContent>
                      <w:p w14:paraId="3D65D7AA" w14:textId="40620549" w:rsidR="00E4439E" w:rsidRPr="00627B06" w:rsidRDefault="00F87E85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ГЧ 0</w:t>
                        </w:r>
                        <w:r w:rsidR="008464C2">
                          <w:rPr>
                            <w:rFonts w:ascii="Times New Roman" w:hAnsi="Times New Roman"/>
                            <w:lang w:val="ru-RU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.00</w:t>
                        </w:r>
                      </w:p>
                    </w:txbxContent>
                  </v:textbox>
                </v:rect>
                <v:line id="_x0000_s1576" style="position:absolute" from="20696,14738" to="23682,14739" strokeweight="2pt"/>
                <v:line id="_x0000_s1577" style="position:absolute" from="13324,15023" to="17278,15024" strokeweight="2pt"/>
                <v:line id="_x0000_s1578" style="position:absolute" from="13316,14738" to="17270,14739" strokeweight="2pt"/>
                <v:line id="_x0000_s1579" style="position:absolute" from="13316,15871" to="17270,15872" strokeweight="1pt"/>
                <v:line id="_x0000_s1580" style="position:absolute" from="13316,15586" to="17270,15587" strokeweight="1pt"/>
                <v:group id="_x0000_s1581" style="position:absolute;left:13331;top:15036;width:2491;height:248" coordsize="19999,20000">
                  <v:rect id="_x0000_s1582" style="position:absolute;width:8856;height:20000" filled="f" stroked="f" strokeweight=".25pt">
                    <v:textbox style="mso-next-textbox:#_x0000_s1582" inset="1pt,1pt,1pt,1pt">
                      <w:txbxContent>
                        <w:p w14:paraId="7588BB75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_x0000_s1583" style="position:absolute;left:9281;width:10718;height:20000" filled="f" stroked="f" strokeweight=".25pt">
                    <v:textbox style="mso-next-textbox:#_x0000_s1583" inset="1pt,1pt,1pt,1pt">
                      <w:txbxContent>
                        <w:p w14:paraId="3DADE2EE" w14:textId="138315D4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Мацуев И.М.</w:t>
                          </w:r>
                        </w:p>
                      </w:txbxContent>
                    </v:textbox>
                  </v:rect>
                </v:group>
                <v:group id="_x0000_s1584" style="position:absolute;left:13331;top:15316;width:2491;height:248" coordsize="19999,20000">
                  <v:rect id="_x0000_s1585" style="position:absolute;width:8856;height:20000" filled="f" stroked="f" strokeweight=".25pt">
                    <v:textbox style="mso-next-textbox:#_x0000_s1585" inset="1pt,1pt,1pt,1pt">
                      <w:txbxContent>
                        <w:p w14:paraId="1BF5930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_x0000_s1586" style="position:absolute;left:9281;width:10718;height:20000" filled="f" stroked="f" strokeweight=".25pt">
                    <v:textbox style="mso-next-textbox:#_x0000_s1586" inset="1pt,1pt,1pt,1pt">
                      <w:txbxContent>
                        <w:p w14:paraId="7285E204" w14:textId="10A22807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</w:txbxContent>
                    </v:textbox>
                  </v:rect>
                </v:group>
                <v:group id="_x0000_s1587" style="position:absolute;left:13331;top:15596;width:2491;height:248" coordsize="19999,20000">
                  <v:rect id="_x0000_s1588" style="position:absolute;width:8856;height:20000" filled="f" stroked="f" strokeweight=".25pt">
                    <v:textbox style="mso-next-textbox:#_x0000_s1588" inset="1pt,1pt,1pt,1pt">
                      <w:txbxContent>
                        <w:p w14:paraId="508396B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_x0000_s1589" style="position:absolute;left:9281;width:10718;height:20000" filled="f" stroked="f" strokeweight=".25pt">
                    <v:textbox style="mso-next-textbox:#_x0000_s1589" inset="1pt,1pt,1pt,1pt">
                      <w:txbxContent>
                        <w:p w14:paraId="3E354109" w14:textId="015875B6" w:rsidR="006B2194" w:rsidRPr="00627B06" w:rsidRDefault="00EE2929" w:rsidP="006B2194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Северинчик Н.А.</w:t>
                          </w:r>
                        </w:p>
                        <w:p w14:paraId="1C0CBA02" w14:textId="77777777" w:rsidR="00E4439E" w:rsidRPr="00627B06" w:rsidRDefault="00E4439E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F4899FF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0" style="position:absolute;left:13331;top:16173;width:2491;height:248" coordsize="19999,20000">
                  <v:rect id="_x0000_s1591" style="position:absolute;width:8856;height:20000" filled="f" stroked="f" strokeweight=".25pt">
                    <v:textbox style="mso-next-textbox:#_x0000_s1591" inset="1pt,1pt,1pt,1pt">
                      <w:txbxContent>
                        <w:p w14:paraId="6F26C054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_x0000_s1592" style="position:absolute;left:9281;width:10718;height:20000" filled="f" stroked="f" strokeweight=".25pt">
                    <v:textbox style="mso-next-textbox:#_x0000_s1592" inset="1pt,1pt,1pt,1pt">
                      <w:txbxContent>
                        <w:p w14:paraId="5F3E1586" w14:textId="36A0A1B1" w:rsidR="00E4439E" w:rsidRPr="00627B06" w:rsidRDefault="00EE2929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Рыжанкова А.С</w:t>
                          </w:r>
                        </w:p>
                        <w:p w14:paraId="6BCCAD6A" w14:textId="77777777" w:rsidR="00E4439E" w:rsidRPr="00627B06" w:rsidRDefault="00E4439E" w:rsidP="00E46C17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6259F64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_x0000_s1593" style="position:absolute;left:13331;top:16450;width:2491;height:248" coordsize="19999,20000">
                  <v:rect id="_x0000_s1594" style="position:absolute;width:8856;height:20000" filled="f" stroked="f" strokeweight=".25pt">
                    <v:textbox style="mso-next-textbox:#_x0000_s1594" inset="1pt,1pt,1pt,1pt">
                      <w:txbxContent>
                        <w:p w14:paraId="6BDED1F8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627B06">
                            <w:rPr>
                              <w:rFonts w:ascii="Times New Roman" w:hAnsi="Times New Roman"/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_x0000_s1595" style="position:absolute;left:9281;width:10718;height:20000" filled="f" stroked="f" strokeweight=".25pt">
                    <v:textbox style="mso-next-textbox:#_x0000_s1595" inset="1pt,1pt,1pt,1pt">
                      <w:txbxContent>
                        <w:p w14:paraId="0F371716" w14:textId="0B4A85CD" w:rsidR="00E4439E" w:rsidRPr="00627B06" w:rsidRDefault="00EE2929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Пацей</w:t>
                          </w:r>
                          <w:r w:rsidR="00E4439E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Н</w:t>
                          </w:r>
                          <w:r w:rsidR="00E4439E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.В.</w:t>
                          </w:r>
                        </w:p>
                      </w:txbxContent>
                    </v:textbox>
                  </v:rect>
                </v:group>
                <v:line id="_x0000_s1596" style="position:absolute" from="20682,14470" to="20683,16706" strokeweight="2pt"/>
                <v:rect id="_x0000_s1597" style="position:absolute;left:17343;top:14514;width:3264;height:1291" filled="f" stroked="f" strokeweight=".25pt">
                  <v:textbox style="mso-next-textbox:#_x0000_s1597" inset="1pt,1pt,1pt,1pt">
                    <w:txbxContent>
                      <w:p w14:paraId="159D2F6F" w14:textId="432DF404" w:rsidR="00E4439E" w:rsidRPr="009E3B15" w:rsidRDefault="008464C2" w:rsidP="00742D20">
                        <w:pPr>
                          <w:pStyle w:val="a1"/>
                          <w:spacing w:before="240"/>
                          <w:jc w:val="center"/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aps/>
                            <w:sz w:val="24"/>
                            <w:szCs w:val="24"/>
                            <w:lang w:val="ru-RU"/>
                          </w:rPr>
                          <w:t>логическая схема базы данных</w:t>
                        </w:r>
                      </w:p>
                    </w:txbxContent>
                  </v:textbox>
                </v:rect>
                <v:line id="_x0000_s1598" style="position:absolute" from="20689,15589" to="23682,15590" strokeweight="2pt"/>
                <v:line id="_x0000_s1599" style="position:absolute" from="17284,15872" to="23681,15873" strokeweight="2pt"/>
                <v:line id="_x0000_s1600" style="position:absolute" from="22381,14470" to="22384,15581" strokeweight="2pt"/>
                <v:rect id="_x0000_s1601" style="position:absolute;left:20727;top:14478;width:765;height:248" filled="f" stroked="f" strokeweight=".25pt">
                  <v:textbox style="mso-next-textbox:#_x0000_s1601" inset="1pt,1pt,1pt,1pt">
                    <w:txbxContent>
                      <w:p w14:paraId="66F29699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_x0000_s1602" style="position:absolute;left:21845;top:15610;width:765;height:248" filled="f" stroked="f" strokeweight=".25pt">
                  <v:textbox style="mso-next-textbox:#_x0000_s1602" inset="1pt,1pt,1pt,1pt">
                    <w:txbxContent>
                      <w:p w14:paraId="1E7A2ACC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_x0000_s1603" style="position:absolute;left:22601;top:15610;width:804;height:248" filled="f" stroked="f" strokeweight=".25pt">
                  <v:textbox style="mso-next-textbox:#_x0000_s1603" inset="1pt,1pt,1pt,1pt">
                    <w:txbxContent>
                      <w:p w14:paraId="5B7C31DC" w14:textId="0EDDEB18" w:rsidR="00E4439E" w:rsidRPr="00627B06" w:rsidRDefault="00A90F94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_x0000_s1604" style="position:absolute" from="20966,14755" to="20967,15581" strokeweight="1pt"/>
                <v:line id="_x0000_s1605" style="position:absolute" from="21249,14755" to="21250,15581" strokeweight="1pt"/>
                <v:rect id="_x0000_s1606" style="position:absolute;left:20727;top:16098;width:2910;height:353" filled="f" stroked="f" strokeweight=".25pt">
                  <v:textbox style="mso-next-textbox:#_x0000_s1606" inset="1pt,1pt,1pt,1pt">
                    <w:txbxContent>
                      <w:p w14:paraId="5EDFE9D7" w14:textId="05CA94F9" w:rsidR="00E4439E" w:rsidRPr="001362CB" w:rsidRDefault="00EE2929" w:rsidP="00EE2929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EE2929"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  <w:t>74417006</w:t>
                        </w:r>
                        <w:r w:rsidR="00E4439E">
                          <w:rPr>
                            <w:rFonts w:ascii="Times New Roman" w:hAnsi="Times New Roman"/>
                            <w:lang w:val="ru-RU"/>
                          </w:rPr>
                          <w:t>, 20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21</w:t>
                        </w:r>
                      </w:p>
                      <w:p w14:paraId="4F1AD849" w14:textId="77777777" w:rsidR="00E4439E" w:rsidRPr="000C5B2C" w:rsidRDefault="00E4439E" w:rsidP="00E46C17"/>
                      <w:p w14:paraId="53E85A09" w14:textId="77777777" w:rsidR="00E4439E" w:rsidRPr="000C5B2C" w:rsidRDefault="00E4439E" w:rsidP="00E46C17"/>
                      <w:p w14:paraId="13D2EC3B" w14:textId="77777777" w:rsidR="00E4439E" w:rsidRPr="00D01384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07" style="position:absolute" from="13316,13604" to="23675,13605" strokeweight="2pt"/>
                <v:line id="_x0000_s1608" style="position:absolute" from="13316,13888" to="17270,13889" strokeweight="1pt"/>
                <v:line id="_x0000_s1609" style="position:absolute" from="13316,14171" to="17270,14172" strokeweight="1pt"/>
                <v:line id="_x0000_s1610" style="position:absolute" from="13316,15305" to="17270,15306" strokeweight="1pt"/>
                <v:group id="_x0000_s1611" style="position:absolute;left:13331;top:15876;width:2491;height:248" coordsize="19999,20000">
                  <v:rect id="_x0000_s1612" style="position:absolute;width:8856;height:20000" filled="f" stroked="f" strokeweight=".25pt">
                    <v:textbox style="mso-next-textbox:#_x0000_s1612" inset="1pt,1pt,1pt,1pt">
                      <w:txbxContent>
                        <w:p w14:paraId="0195677A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_x0000_s1613" style="position:absolute;left:9281;width:10718;height:20000" filled="f" stroked="f" strokeweight=".25pt">
                    <v:textbox style="mso-next-textbox:#_x0000_s1613" inset="1pt,1pt,1pt,1pt">
                      <w:txbxContent>
                        <w:p w14:paraId="70DF8A9C" w14:textId="77777777" w:rsidR="00E4439E" w:rsidRPr="00627B06" w:rsidRDefault="00E4439E" w:rsidP="00627F81">
                          <w:pPr>
                            <w:pStyle w:val="a1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_x0000_s1614" style="position:absolute" from="21533,14462" to="21536,15581" strokeweight="2pt"/>
                <v:rect id="_x0000_s1615" style="position:absolute;left:21583;top:14478;width:765;height:248" filled="f" stroked="f" strokeweight=".25pt">
                  <v:textbox style="mso-next-textbox:#_x0000_s1615" inset="1pt,1pt,1pt,1pt">
                    <w:txbxContent>
                      <w:p w14:paraId="7B894303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_x0000_s1616" style="position:absolute;left:22438;top:14478;width:1207;height:248" filled="f" stroked="f" strokeweight=".25pt">
                  <v:textbox style="mso-next-textbox:#_x0000_s1616" inset="1pt,1pt,1pt,1pt">
                    <w:txbxContent>
                      <w:p w14:paraId="415A84C8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27B06">
                          <w:rPr>
                            <w:rFonts w:ascii="Times New Roman" w:hAnsi="Times New Roman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_x0000_s1617" style="position:absolute" from="21816,15595" to="21817,15866" strokeweight="2pt"/>
                <v:rect id="_x0000_s1618" style="position:absolute;left:17343;top:15933;width:3264;height:736" filled="f" stroked="f" strokeweight=".25pt">
                  <v:textbox style="mso-next-textbox:#_x0000_s1618" inset="1pt,1pt,1pt,1pt">
                    <w:txbxContent>
                      <w:p w14:paraId="75375E1B" w14:textId="77777777" w:rsidR="00E4439E" w:rsidRPr="00627B06" w:rsidRDefault="00E4439E" w:rsidP="00627F81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19" style="position:absolute;left:21583;top:15033;width:765;height:248" filled="f" stroked="f" strokeweight=".25pt">
                  <v:textbox style="mso-next-textbox:#_x0000_s1619" inset="1pt,1pt,1pt,1pt">
                    <w:txbxContent>
                      <w:p w14:paraId="0280D34B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_x0000_s1620" style="position:absolute;left:22438;top:15033;width:1207;height:248" filled="f" stroked="f" strokeweight=".25pt">
                  <v:textbox style="mso-next-textbox:#_x0000_s1620" inset="1pt,1pt,1pt,1pt">
                    <w:txbxContent>
                      <w:p w14:paraId="7EF49690" w14:textId="77777777" w:rsidR="00E4439E" w:rsidRPr="00627B06" w:rsidRDefault="00E4439E" w:rsidP="00627F8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_x0000_s1621" style="position:absolute" from="13316,14448" to="17270,14449" strokeweight="1pt"/>
              </v:group>
              <v:line id="_x0000_s1622" style="position:absolute" from="13315,13599" to="13316,16698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23" type="#_x0000_t202" style="position:absolute;left:20727;top:14608;width:286;height:825" filled="f" stroked="f">
              <v:textbox style="mso-next-textbox:#_x0000_s1623">
                <w:txbxContent>
                  <w:p w14:paraId="403FC86E" w14:textId="77777777" w:rsidR="00E4439E" w:rsidRPr="00627B06" w:rsidRDefault="00E4439E" w:rsidP="00627F81">
                    <w:pPr>
                      <w:rPr>
                        <w:i/>
                        <w:lang w:val="ru-RU"/>
                      </w:rPr>
                    </w:pPr>
                    <w:r w:rsidRPr="00627B06">
                      <w:rPr>
                        <w:i/>
                        <w:lang w:val="ru-RU"/>
                      </w:rPr>
                      <w:t>у</w:t>
                    </w:r>
                  </w:p>
                </w:txbxContent>
              </v:textbox>
            </v:shape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9DE38" w14:textId="77777777" w:rsidR="00313FDB" w:rsidRDefault="00313FDB" w:rsidP="002F2B70">
      <w:r>
        <w:separator/>
      </w:r>
    </w:p>
  </w:endnote>
  <w:endnote w:type="continuationSeparator" w:id="0">
    <w:p w14:paraId="240145D9" w14:textId="77777777" w:rsidR="00313FDB" w:rsidRDefault="00313FDB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1E206" w14:textId="77777777" w:rsidR="00313FDB" w:rsidRDefault="00313FDB" w:rsidP="002F2B70">
      <w:r>
        <w:separator/>
      </w:r>
    </w:p>
  </w:footnote>
  <w:footnote w:type="continuationSeparator" w:id="0">
    <w:p w14:paraId="2D459F47" w14:textId="77777777" w:rsidR="00313FDB" w:rsidRDefault="00313FDB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464C2"/>
    <w:rsid w:val="00881FCF"/>
    <w:rsid w:val="008912AB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90F94"/>
    <w:rsid w:val="00B477AC"/>
    <w:rsid w:val="00B5241B"/>
    <w:rsid w:val="00B81E43"/>
    <w:rsid w:val="00B94635"/>
    <w:rsid w:val="00BA36BD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2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8</cp:revision>
  <cp:lastPrinted>2017-06-16T08:43:00Z</cp:lastPrinted>
  <dcterms:created xsi:type="dcterms:W3CDTF">2018-05-24T15:10:00Z</dcterms:created>
  <dcterms:modified xsi:type="dcterms:W3CDTF">2021-05-23T15:11:00Z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